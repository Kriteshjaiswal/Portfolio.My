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0CCD" w14:textId="77777777" w:rsidR="00BF435B" w:rsidRPr="00BF435B" w:rsidRDefault="00BF435B">
      <w:pPr>
        <w:rPr>
          <w:rFonts w:ascii="Rockwell" w:hAnsi="Rockwell"/>
        </w:rPr>
      </w:pPr>
    </w:p>
    <w:tbl>
      <w:tblPr>
        <w:tblW w:w="5125" w:type="pct"/>
        <w:tblInd w:w="-2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40"/>
        <w:gridCol w:w="180"/>
        <w:gridCol w:w="3636"/>
        <w:gridCol w:w="4014"/>
      </w:tblGrid>
      <w:tr w:rsidR="00BF435B" w:rsidRPr="00BF435B" w14:paraId="4E133308" w14:textId="77777777" w:rsidTr="006A1E7F">
        <w:trPr>
          <w:trHeight w:val="2808"/>
        </w:trPr>
        <w:tc>
          <w:tcPr>
            <w:tcW w:w="11070" w:type="dxa"/>
            <w:gridSpan w:val="4"/>
            <w:tcBorders>
              <w:bottom w:val="single" w:sz="4" w:space="0" w:color="000000" w:themeColor="text1"/>
            </w:tcBorders>
          </w:tcPr>
          <w:p w14:paraId="63F27E05" w14:textId="77777777" w:rsidR="006A1E7F" w:rsidRPr="009653F2" w:rsidRDefault="006A1E7F" w:rsidP="009653F2">
            <w:pPr>
              <w:pStyle w:val="Title"/>
              <w:spacing w:before="360" w:after="100" w:afterAutospacing="1"/>
              <w:ind w:left="288" w:right="0"/>
              <w:rPr>
                <w:sz w:val="80"/>
                <w:szCs w:val="80"/>
              </w:rPr>
            </w:pPr>
            <w:r w:rsidRPr="009653F2">
              <w:rPr>
                <w:sz w:val="80"/>
                <w:szCs w:val="80"/>
              </w:rPr>
              <w:t xml:space="preserve">KRITESH </w:t>
            </w:r>
          </w:p>
          <w:p w14:paraId="6159D37C" w14:textId="77C1E170" w:rsidR="006A1E7F" w:rsidRPr="006A1E7F" w:rsidRDefault="006A1E7F" w:rsidP="009653F2">
            <w:pPr>
              <w:pStyle w:val="Title"/>
              <w:spacing w:before="240" w:after="100" w:afterAutospacing="1"/>
              <w:ind w:left="288" w:right="0"/>
            </w:pPr>
            <w:r w:rsidRPr="009653F2">
              <w:rPr>
                <w:sz w:val="80"/>
                <w:szCs w:val="80"/>
              </w:rPr>
              <w:t>JAISWAL</w:t>
            </w:r>
          </w:p>
        </w:tc>
      </w:tr>
      <w:tr w:rsidR="00A60A68" w:rsidRPr="001540E8" w14:paraId="76B4DFE8" w14:textId="77777777" w:rsidTr="006A1E7F">
        <w:trPr>
          <w:trHeight w:val="710"/>
        </w:trPr>
        <w:tc>
          <w:tcPr>
            <w:tcW w:w="7056" w:type="dxa"/>
            <w:gridSpan w:val="3"/>
            <w:tcBorders>
              <w:top w:val="single" w:sz="4" w:space="0" w:color="000000" w:themeColor="text1"/>
            </w:tcBorders>
            <w:vAlign w:val="bottom"/>
          </w:tcPr>
          <w:p w14:paraId="5199A4D4" w14:textId="55DD91FC" w:rsidR="00A60A68" w:rsidRPr="001540E8" w:rsidRDefault="006A1E7F" w:rsidP="001540E8">
            <w:pPr>
              <w:pStyle w:val="Subtitle"/>
              <w:rPr>
                <w:lang w:val="it-IT"/>
              </w:rPr>
            </w:pPr>
            <w:r>
              <w:t xml:space="preserve">FULL STACK DEVELOPER </w:t>
            </w:r>
          </w:p>
        </w:tc>
        <w:tc>
          <w:tcPr>
            <w:tcW w:w="4014" w:type="dxa"/>
            <w:tcBorders>
              <w:top w:val="single" w:sz="4" w:space="0" w:color="000000" w:themeColor="text1"/>
            </w:tcBorders>
            <w:vAlign w:val="bottom"/>
          </w:tcPr>
          <w:p w14:paraId="0E553A93" w14:textId="77777777" w:rsidR="00A60A68" w:rsidRPr="001540E8" w:rsidRDefault="00000000" w:rsidP="001540E8">
            <w:pPr>
              <w:pStyle w:val="Subtitle"/>
            </w:pPr>
            <w:sdt>
              <w:sdtPr>
                <w:id w:val="-1704474398"/>
                <w:placeholder>
                  <w:docPart w:val="853C9E85A50448329C5C69D98361E6CC"/>
                </w:placeholder>
                <w:showingPlcHdr/>
                <w15:appearance w15:val="hidden"/>
              </w:sdtPr>
              <w:sdtContent>
                <w:r w:rsidR="001540E8" w:rsidRPr="001540E8">
                  <w:t>Contact</w:t>
                </w:r>
              </w:sdtContent>
            </w:sdt>
          </w:p>
        </w:tc>
      </w:tr>
      <w:tr w:rsidR="00A60A68" w:rsidRPr="00020BEB" w14:paraId="09A12092" w14:textId="77777777" w:rsidTr="006A1E7F">
        <w:trPr>
          <w:trHeight w:val="2073"/>
        </w:trPr>
        <w:tc>
          <w:tcPr>
            <w:tcW w:w="7056" w:type="dxa"/>
            <w:gridSpan w:val="3"/>
            <w:tcBorders>
              <w:bottom w:val="single" w:sz="6" w:space="0" w:color="7F7F7F" w:themeColor="text1" w:themeTint="80"/>
            </w:tcBorders>
          </w:tcPr>
          <w:p w14:paraId="5D082737" w14:textId="24074E74" w:rsidR="006A1E7F" w:rsidRDefault="006A1E7F" w:rsidP="006A1E7F">
            <w:pPr>
              <w:pStyle w:val="Default"/>
            </w:pPr>
          </w:p>
          <w:p w14:paraId="2FC796C4" w14:textId="18DE5248" w:rsidR="00A60A68" w:rsidRDefault="006A1E7F" w:rsidP="006A1E7F">
            <w:r>
              <w:t xml:space="preserve"> </w:t>
            </w:r>
            <w:r>
              <w:rPr>
                <w:sz w:val="23"/>
                <w:szCs w:val="23"/>
              </w:rPr>
              <w:t>As a fresher with a strong interest in Full Stack Development, I am seeking for an opportunity to work in a challenging environment to prove my skills and utilize my intelligence for the growth of organization</w:t>
            </w:r>
          </w:p>
        </w:tc>
        <w:tc>
          <w:tcPr>
            <w:tcW w:w="4014" w:type="dxa"/>
            <w:tcBorders>
              <w:bottom w:val="single" w:sz="6" w:space="0" w:color="7F7F7F" w:themeColor="text1" w:themeTint="80"/>
            </w:tcBorders>
          </w:tcPr>
          <w:p w14:paraId="16EF9780" w14:textId="77777777" w:rsidR="00B07D4F" w:rsidRDefault="00B07D4F" w:rsidP="001540E8">
            <w:pPr>
              <w:rPr>
                <w:noProof/>
                <w:lang w:val="it-IT"/>
              </w:rPr>
            </w:pPr>
          </w:p>
          <w:p w14:paraId="40973F8B" w14:textId="2C002AA7" w:rsidR="001540E8" w:rsidRPr="00712812" w:rsidRDefault="006A1E7F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Kriteshjaiswal0007@gmail.co</w:t>
            </w:r>
            <w:r w:rsidR="001614F5">
              <w:rPr>
                <w:noProof/>
                <w:lang w:val="it-IT"/>
              </w:rPr>
              <w:t>m</w:t>
            </w:r>
          </w:p>
          <w:p w14:paraId="59B2094C" w14:textId="427DD2C6" w:rsidR="00DA7A2E" w:rsidRDefault="009653F2" w:rsidP="001540E8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+91 870745</w:t>
            </w:r>
            <w:r w:rsidR="007C5F1E">
              <w:rPr>
                <w:noProof/>
                <w:lang w:val="it-IT"/>
              </w:rPr>
              <w:t>6927</w:t>
            </w:r>
          </w:p>
          <w:p w14:paraId="11DAD6F9" w14:textId="57D50BE3" w:rsidR="007C5F1E" w:rsidRDefault="007C5F1E" w:rsidP="001540E8">
            <w:pPr>
              <w:rPr>
                <w:noProof/>
                <w:lang w:val="it-IT"/>
              </w:rPr>
            </w:pPr>
            <w:hyperlink r:id="rId11" w:history="1">
              <w:r w:rsidRPr="007C5F1E">
                <w:rPr>
                  <w:rStyle w:val="Hyperlink"/>
                  <w:noProof/>
                  <w:lang w:val="it-IT"/>
                </w:rPr>
                <w:t>www.linkedIn.</w:t>
              </w:r>
              <w:r w:rsidRPr="007C5F1E">
                <w:rPr>
                  <w:rStyle w:val="Hyperlink"/>
                  <w:noProof/>
                  <w:lang w:val="it-IT"/>
                </w:rPr>
                <w:t>c</w:t>
              </w:r>
              <w:r w:rsidRPr="007C5F1E">
                <w:rPr>
                  <w:rStyle w:val="Hyperlink"/>
                  <w:noProof/>
                  <w:lang w:val="it-IT"/>
                </w:rPr>
                <w:t>om</w:t>
              </w:r>
            </w:hyperlink>
          </w:p>
          <w:p w14:paraId="5D4EFDF9" w14:textId="630B60D1" w:rsidR="001E018F" w:rsidRPr="007C5F1E" w:rsidRDefault="001E018F" w:rsidP="001540E8">
            <w:pPr>
              <w:rPr>
                <w:noProof/>
                <w:lang w:val="it-IT"/>
              </w:rPr>
            </w:pPr>
            <w:hyperlink r:id="rId12" w:history="1">
              <w:r w:rsidRPr="001E018F">
                <w:rPr>
                  <w:rStyle w:val="Hyperlink"/>
                  <w:noProof/>
                  <w:lang w:val="it-IT"/>
                </w:rPr>
                <w:t>www.git</w:t>
              </w:r>
              <w:r w:rsidRPr="001E018F">
                <w:rPr>
                  <w:rStyle w:val="Hyperlink"/>
                  <w:noProof/>
                  <w:lang w:val="it-IT"/>
                </w:rPr>
                <w:t>h</w:t>
              </w:r>
              <w:r w:rsidRPr="001E018F">
                <w:rPr>
                  <w:rStyle w:val="Hyperlink"/>
                  <w:noProof/>
                  <w:lang w:val="it-IT"/>
                </w:rPr>
                <w:t>ub.com</w:t>
              </w:r>
            </w:hyperlink>
          </w:p>
          <w:p w14:paraId="550C08CB" w14:textId="3065B541" w:rsidR="001540E8" w:rsidRPr="003F1D3E" w:rsidRDefault="009653F2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Kanpur city, UttarPradesh</w:t>
            </w:r>
          </w:p>
          <w:p w14:paraId="49BA42CA" w14:textId="77777777" w:rsidR="000F4065" w:rsidRPr="000F4065" w:rsidRDefault="000F4065" w:rsidP="001540E8"/>
        </w:tc>
      </w:tr>
      <w:tr w:rsidR="009841D7" w:rsidRPr="00020BEB" w14:paraId="60DC424D" w14:textId="77777777" w:rsidTr="00D2012F">
        <w:trPr>
          <w:trHeight w:val="2217"/>
        </w:trPr>
        <w:tc>
          <w:tcPr>
            <w:tcW w:w="3240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056B24B5" w14:textId="77777777" w:rsidR="009841D7" w:rsidRPr="001540E8" w:rsidRDefault="009841D7" w:rsidP="001540E8">
            <w:pPr>
              <w:pStyle w:val="Subtitle"/>
            </w:pPr>
          </w:p>
          <w:p w14:paraId="7A6BF8E9" w14:textId="77777777" w:rsidR="001540E8" w:rsidRPr="001540E8" w:rsidRDefault="00000000" w:rsidP="001540E8">
            <w:pPr>
              <w:pStyle w:val="Subtitle"/>
            </w:pPr>
            <w:sdt>
              <w:sdtPr>
                <w:id w:val="-1334530411"/>
                <w:placeholder>
                  <w:docPart w:val="371938F66A1D414494461C91E20CFF27"/>
                </w:placeholder>
                <w:temporary/>
                <w:showingPlcHdr/>
                <w15:appearance w15:val="hidden"/>
              </w:sdtPr>
              <w:sdtContent>
                <w:r w:rsidR="00AF13A5">
                  <w:t>Education</w:t>
                </w:r>
              </w:sdtContent>
            </w:sdt>
          </w:p>
          <w:p w14:paraId="1B38F596" w14:textId="77777777" w:rsidR="001540E8" w:rsidRPr="009B4B3C" w:rsidRDefault="001540E8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7332478B" w14:textId="7A992813" w:rsidR="001540E8" w:rsidRDefault="001614F5" w:rsidP="008303ED">
            <w:pPr>
              <w:pStyle w:val="Heading1"/>
            </w:pPr>
            <w:r>
              <w:t>mca</w:t>
            </w:r>
          </w:p>
          <w:p w14:paraId="6AEF8758" w14:textId="3A1E0EAD" w:rsidR="001540E8" w:rsidRPr="001614F5" w:rsidRDefault="001614F5" w:rsidP="001540E8">
            <w:pPr>
              <w:rPr>
                <w:rFonts w:ascii="Montserrat Medium" w:hAnsi="Montserrat Medium"/>
                <w:b/>
                <w:bCs/>
              </w:rPr>
            </w:pPr>
            <w:r>
              <w:rPr>
                <w:rFonts w:ascii="Montserrat Medium" w:hAnsi="Montserrat Medium"/>
                <w:b/>
                <w:bCs/>
              </w:rPr>
              <w:t>KANPUR INTITUTE OF TECHNOLOGY</w:t>
            </w:r>
          </w:p>
          <w:p w14:paraId="022831E2" w14:textId="4180BE8B" w:rsidR="001540E8" w:rsidRDefault="001614F5" w:rsidP="001540E8">
            <w:pPr>
              <w:rPr>
                <w:lang w:val="it-IT"/>
              </w:rPr>
            </w:pPr>
            <w:r>
              <w:rPr>
                <w:lang w:val="it-IT"/>
              </w:rPr>
              <w:t>2022-24</w:t>
            </w:r>
          </w:p>
          <w:p w14:paraId="5A219F78" w14:textId="7DAFCDD2" w:rsidR="001614F5" w:rsidRDefault="001614F5" w:rsidP="001540E8">
            <w:pPr>
              <w:rPr>
                <w:b/>
                <w:bCs/>
                <w:lang w:val="it-IT"/>
              </w:rPr>
            </w:pPr>
          </w:p>
          <w:p w14:paraId="027AC973" w14:textId="5E75ED58" w:rsidR="001614F5" w:rsidRPr="001614F5" w:rsidRDefault="001614F5" w:rsidP="001540E8">
            <w:pPr>
              <w:rPr>
                <w:rFonts w:ascii="Montserrat" w:hAnsi="Montserrat"/>
                <w:b/>
                <w:bCs/>
                <w:lang w:val="it-IT"/>
              </w:rPr>
            </w:pPr>
            <w:r w:rsidRPr="001614F5">
              <w:rPr>
                <w:rFonts w:ascii="Montserrat" w:hAnsi="Montserrat"/>
                <w:b/>
                <w:bCs/>
                <w:lang w:val="it-IT"/>
              </w:rPr>
              <w:t>BSC</w:t>
            </w:r>
            <w:r>
              <w:rPr>
                <w:rFonts w:ascii="Montserrat" w:hAnsi="Montserrat"/>
                <w:b/>
                <w:bCs/>
                <w:lang w:val="it-IT"/>
              </w:rPr>
              <w:t>,MATHEMATIC</w:t>
            </w:r>
          </w:p>
          <w:p w14:paraId="35A8E78A" w14:textId="04BE3963" w:rsidR="001614F5" w:rsidRPr="001614F5" w:rsidRDefault="001614F5" w:rsidP="001540E8">
            <w:pPr>
              <w:rPr>
                <w:rFonts w:ascii="Montserrat" w:hAnsi="Montserrat"/>
                <w:b/>
                <w:bCs/>
                <w:lang w:val="it-IT"/>
              </w:rPr>
            </w:pPr>
            <w:r w:rsidRPr="001614F5">
              <w:rPr>
                <w:rFonts w:ascii="Montserrat" w:hAnsi="Montserrat"/>
                <w:b/>
                <w:bCs/>
                <w:lang w:val="it-IT"/>
              </w:rPr>
              <w:t>CSJM UNIVERSITY</w:t>
            </w:r>
          </w:p>
          <w:p w14:paraId="3AD8C73E" w14:textId="5FA21B08" w:rsidR="001614F5" w:rsidRDefault="001614F5" w:rsidP="001540E8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2020-22</w:t>
            </w:r>
          </w:p>
          <w:p w14:paraId="5F2DE95E" w14:textId="77777777" w:rsidR="001614F5" w:rsidRPr="001614F5" w:rsidRDefault="001614F5" w:rsidP="001540E8">
            <w:pPr>
              <w:rPr>
                <w:b/>
                <w:bCs/>
                <w:lang w:val="it-IT"/>
              </w:rPr>
            </w:pPr>
          </w:p>
          <w:p w14:paraId="5B0E68C4" w14:textId="77777777" w:rsidR="001614F5" w:rsidRPr="001614F5" w:rsidRDefault="001614F5" w:rsidP="001614F5">
            <w:pPr>
              <w:rPr>
                <w:lang w:val="it-IT"/>
              </w:rPr>
            </w:pPr>
          </w:p>
        </w:tc>
        <w:tc>
          <w:tcPr>
            <w:tcW w:w="180" w:type="dxa"/>
            <w:vMerge w:val="restart"/>
            <w:tcBorders>
              <w:top w:val="single" w:sz="6" w:space="0" w:color="7F7F7F" w:themeColor="text1" w:themeTint="80"/>
            </w:tcBorders>
          </w:tcPr>
          <w:p w14:paraId="0FE3D62F" w14:textId="77777777" w:rsidR="009841D7" w:rsidRDefault="009841D7" w:rsidP="009841D7">
            <w:pPr>
              <w:spacing w:line="360" w:lineRule="auto"/>
              <w:rPr>
                <w:szCs w:val="20"/>
                <w:lang w:val="it-IT"/>
              </w:rPr>
            </w:pPr>
          </w:p>
          <w:p w14:paraId="52D613DA" w14:textId="77777777" w:rsidR="006326BF" w:rsidRPr="009841D7" w:rsidRDefault="006326BF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7650" w:type="dxa"/>
            <w:gridSpan w:val="2"/>
            <w:vMerge w:val="restart"/>
            <w:tcBorders>
              <w:top w:val="single" w:sz="6" w:space="0" w:color="7F7F7F" w:themeColor="text1" w:themeTint="80"/>
            </w:tcBorders>
          </w:tcPr>
          <w:p w14:paraId="79C46B35" w14:textId="77777777" w:rsidR="009841D7" w:rsidRPr="001540E8" w:rsidRDefault="009841D7" w:rsidP="001540E8">
            <w:pPr>
              <w:pStyle w:val="Subtitle"/>
            </w:pPr>
          </w:p>
          <w:p w14:paraId="7F51C85C" w14:textId="2AF0DE2E" w:rsidR="001540E8" w:rsidRPr="006326BF" w:rsidRDefault="00712812" w:rsidP="001540E8">
            <w:pPr>
              <w:pStyle w:val="Subtitle"/>
              <w:rPr>
                <w:sz w:val="32"/>
                <w:szCs w:val="32"/>
              </w:rPr>
            </w:pPr>
            <w:r w:rsidRPr="006326BF">
              <w:rPr>
                <w:sz w:val="32"/>
                <w:szCs w:val="32"/>
              </w:rPr>
              <w:t>PROJECT</w:t>
            </w:r>
          </w:p>
          <w:p w14:paraId="7F807837" w14:textId="77777777" w:rsidR="001540E8" w:rsidRDefault="001540E8" w:rsidP="001540E8"/>
          <w:p w14:paraId="740AF5D0" w14:textId="7763E42C" w:rsidR="00D2012F" w:rsidRDefault="00B43AC6" w:rsidP="007364E0">
            <w:pPr>
              <w:pStyle w:val="Heading1"/>
              <w:rPr>
                <w:b w:val="0"/>
                <w:bCs/>
                <w:sz w:val="16"/>
                <w:szCs w:val="16"/>
              </w:rPr>
            </w:pPr>
            <w:r>
              <w:t>PORTFOLIO WEBSITE-(</w:t>
            </w:r>
            <w:r>
              <w:rPr>
                <w:b w:val="0"/>
                <w:bCs/>
              </w:rPr>
              <w:t>PORTFOLIO.MY</w:t>
            </w:r>
            <w:r>
              <w:t>)</w:t>
            </w:r>
            <w:r w:rsidR="001540E8" w:rsidRPr="008303ED">
              <w:t xml:space="preserve"> </w:t>
            </w:r>
            <w:r w:rsidR="00F4151A">
              <w:t xml:space="preserve">                            </w:t>
            </w:r>
            <w:hyperlink r:id="rId13" w:history="1">
              <w:r w:rsidR="002303B6" w:rsidRPr="007364E0">
                <w:rPr>
                  <w:rStyle w:val="Hyperlink"/>
                  <w:bCs/>
                  <w:sz w:val="16"/>
                  <w:szCs w:val="16"/>
                </w:rPr>
                <w:t>[</w:t>
              </w:r>
              <w:r w:rsidR="00873CBD" w:rsidRPr="007364E0">
                <w:rPr>
                  <w:rStyle w:val="Hyperlink"/>
                  <w:bCs/>
                  <w:sz w:val="16"/>
                  <w:szCs w:val="16"/>
                </w:rPr>
                <w:t>page-</w:t>
              </w:r>
              <w:r w:rsidR="00873CBD" w:rsidRPr="007364E0">
                <w:rPr>
                  <w:rStyle w:val="Hyperlink"/>
                  <w:bCs/>
                  <w:sz w:val="16"/>
                  <w:szCs w:val="16"/>
                </w:rPr>
                <w:t>l</w:t>
              </w:r>
              <w:r w:rsidR="00873CBD" w:rsidRPr="007364E0">
                <w:rPr>
                  <w:rStyle w:val="Hyperlink"/>
                  <w:bCs/>
                  <w:sz w:val="16"/>
                  <w:szCs w:val="16"/>
                </w:rPr>
                <w:t>ink</w:t>
              </w:r>
              <w:r w:rsidR="00873CBD" w:rsidRPr="007364E0">
                <w:rPr>
                  <w:rStyle w:val="Hyperlink"/>
                  <w:bCs/>
                  <w:sz w:val="16"/>
                  <w:szCs w:val="16"/>
                </w:rPr>
                <w:t>]</w:t>
              </w:r>
            </w:hyperlink>
          </w:p>
          <w:p w14:paraId="029F64A1" w14:textId="77777777" w:rsidR="00043044" w:rsidRPr="00043044" w:rsidRDefault="00043044" w:rsidP="00043044"/>
          <w:p w14:paraId="44E1572C" w14:textId="0EFD12EA" w:rsidR="00B41189" w:rsidRDefault="00BD6CA1" w:rsidP="00D2012F">
            <w:pPr>
              <w:pBdr>
                <w:bottom w:val="single" w:sz="4" w:space="1" w:color="auto"/>
              </w:pBdr>
              <w:rPr>
                <w:szCs w:val="20"/>
              </w:rPr>
            </w:pPr>
            <w:r>
              <w:rPr>
                <w:szCs w:val="20"/>
              </w:rPr>
              <w:t xml:space="preserve">This website is developed </w:t>
            </w:r>
            <w:r w:rsidR="00B41189">
              <w:rPr>
                <w:szCs w:val="20"/>
              </w:rPr>
              <w:t>using HTML , CSS ,  JavaScript.</w:t>
            </w:r>
          </w:p>
          <w:p w14:paraId="45CC35D5" w14:textId="6B0E6BE6" w:rsidR="00D71666" w:rsidRDefault="009A03CA" w:rsidP="00D2012F">
            <w:pPr>
              <w:pBdr>
                <w:bottom w:val="single" w:sz="4" w:space="1" w:color="auto"/>
              </w:pBdr>
              <w:rPr>
                <w:szCs w:val="20"/>
              </w:rPr>
            </w:pPr>
            <w:r>
              <w:rPr>
                <w:szCs w:val="20"/>
              </w:rPr>
              <w:t xml:space="preserve">This </w:t>
            </w:r>
            <w:r w:rsidR="00874A02">
              <w:rPr>
                <w:szCs w:val="20"/>
              </w:rPr>
              <w:t>website is responsive</w:t>
            </w:r>
            <w:r w:rsidR="003D0EF2">
              <w:rPr>
                <w:szCs w:val="20"/>
              </w:rPr>
              <w:t xml:space="preserve"> . This website interface is </w:t>
            </w:r>
            <w:r w:rsidR="005735C5">
              <w:rPr>
                <w:szCs w:val="20"/>
              </w:rPr>
              <w:t>User friendly. This is my first project mostly focused on Interactive Interface</w:t>
            </w:r>
            <w:r w:rsidR="00D71666">
              <w:rPr>
                <w:szCs w:val="20"/>
              </w:rPr>
              <w:t>.</w:t>
            </w:r>
          </w:p>
          <w:p w14:paraId="05D13B70" w14:textId="77777777" w:rsidR="00D2012F" w:rsidRPr="00B619CA" w:rsidRDefault="00D2012F" w:rsidP="00D2012F">
            <w:pPr>
              <w:pBdr>
                <w:bottom w:val="single" w:sz="4" w:space="1" w:color="auto"/>
              </w:pBdr>
              <w:rPr>
                <w:szCs w:val="20"/>
              </w:rPr>
            </w:pPr>
          </w:p>
          <w:p w14:paraId="45D71C9F" w14:textId="1D13B25C" w:rsidR="00D2012F" w:rsidRDefault="00D71666" w:rsidP="00D2012F">
            <w:pPr>
              <w:pBdr>
                <w:bottom w:val="single" w:sz="4" w:space="1" w:color="auto"/>
              </w:pBdr>
              <w:rPr>
                <w:rFonts w:ascii="Montserrat" w:hAnsi="Montserrat"/>
                <w:szCs w:val="20"/>
              </w:rPr>
            </w:pPr>
            <w:r w:rsidRPr="00B619CA">
              <w:rPr>
                <w:b/>
                <w:bCs/>
              </w:rPr>
              <w:t xml:space="preserve"> </w:t>
            </w:r>
            <w:r w:rsidRPr="00B619CA">
              <w:rPr>
                <w:rFonts w:ascii="Montserrat" w:hAnsi="Montserrat"/>
                <w:b/>
                <w:bCs/>
                <w:sz w:val="23"/>
                <w:szCs w:val="23"/>
              </w:rPr>
              <w:t>TECH STACK :</w:t>
            </w:r>
            <w:r w:rsidRPr="00B619CA">
              <w:rPr>
                <w:rFonts w:ascii="Montserrat" w:hAnsi="Montserrat"/>
                <w:sz w:val="23"/>
                <w:szCs w:val="23"/>
              </w:rPr>
              <w:t xml:space="preserve"> </w:t>
            </w:r>
            <w:r w:rsidRPr="00B619CA">
              <w:rPr>
                <w:rFonts w:ascii="Montserrat" w:hAnsi="Montserrat"/>
                <w:szCs w:val="20"/>
              </w:rPr>
              <w:t>HTML, CSS, JavaScript</w:t>
            </w:r>
          </w:p>
          <w:p w14:paraId="0F05D801" w14:textId="77777777" w:rsidR="00D2012F" w:rsidRPr="00B619CA" w:rsidRDefault="00D2012F" w:rsidP="00D2012F">
            <w:pPr>
              <w:pBdr>
                <w:bottom w:val="single" w:sz="4" w:space="1" w:color="auto"/>
              </w:pBdr>
              <w:rPr>
                <w:rFonts w:ascii="Montserrat" w:hAnsi="Montserrat"/>
                <w:szCs w:val="20"/>
              </w:rPr>
            </w:pPr>
          </w:p>
          <w:p w14:paraId="413B279D" w14:textId="77777777" w:rsidR="00AF13A5" w:rsidRDefault="00AF13A5" w:rsidP="006326BF">
            <w:pPr>
              <w:pStyle w:val="Heading1"/>
            </w:pPr>
          </w:p>
          <w:p w14:paraId="5A88A602" w14:textId="77777777" w:rsidR="006E472B" w:rsidRPr="004545AB" w:rsidRDefault="006E472B" w:rsidP="006E472B">
            <w:pPr>
              <w:rPr>
                <w:rFonts w:ascii="Montserrat" w:hAnsi="Montserrat"/>
              </w:rPr>
            </w:pPr>
          </w:p>
          <w:p w14:paraId="4596D141" w14:textId="004D4E3C" w:rsidR="00DA51A6" w:rsidRDefault="004545AB" w:rsidP="006E472B">
            <w:pPr>
              <w:rPr>
                <w:rFonts w:ascii="Montserrat" w:hAnsi="Montserrat"/>
                <w:b/>
                <w:bCs/>
                <w:sz w:val="32"/>
                <w:szCs w:val="32"/>
              </w:rPr>
            </w:pPr>
            <w:r w:rsidRPr="004545AB">
              <w:rPr>
                <w:rFonts w:ascii="Montserrat" w:hAnsi="Montserrat"/>
                <w:b/>
                <w:bCs/>
                <w:sz w:val="32"/>
                <w:szCs w:val="32"/>
              </w:rPr>
              <w:t>ARCHIEVMENTS</w:t>
            </w:r>
          </w:p>
          <w:p w14:paraId="3D6759AB" w14:textId="77777777" w:rsidR="004545AB" w:rsidRDefault="00DA51A6" w:rsidP="006E472B">
            <w:pPr>
              <w:rPr>
                <w:rFonts w:ascii="Montserrat" w:hAnsi="Montserrat"/>
                <w:b/>
                <w:bCs/>
                <w:sz w:val="23"/>
                <w:szCs w:val="23"/>
              </w:rPr>
            </w:pPr>
            <w:r w:rsidRPr="00DA51A6">
              <w:rPr>
                <w:rFonts w:ascii="Montserrat" w:hAnsi="Montserrat"/>
                <w:b/>
                <w:bCs/>
                <w:sz w:val="23"/>
                <w:szCs w:val="23"/>
              </w:rPr>
              <w:t>HACKERANK</w:t>
            </w:r>
            <w:r>
              <w:rPr>
                <w:rFonts w:ascii="Montserrat" w:hAnsi="Montserrat"/>
                <w:b/>
                <w:bCs/>
                <w:sz w:val="23"/>
                <w:szCs w:val="23"/>
              </w:rPr>
              <w:t>:</w:t>
            </w:r>
          </w:p>
          <w:p w14:paraId="5BC2F274" w14:textId="3589460A" w:rsidR="00870CA2" w:rsidRPr="00202ABF" w:rsidRDefault="00DA51A6" w:rsidP="006E472B">
            <w:pPr>
              <w:rPr>
                <w:rFonts w:ascii="Montserrat" w:hAnsi="Montserrat"/>
                <w:sz w:val="23"/>
                <w:szCs w:val="23"/>
              </w:rPr>
            </w:pPr>
            <w:r>
              <w:rPr>
                <w:rFonts w:ascii="Montserrat" w:hAnsi="Montserrat"/>
                <w:b/>
                <w:bCs/>
                <w:sz w:val="23"/>
                <w:szCs w:val="23"/>
              </w:rPr>
              <w:t xml:space="preserve">           </w:t>
            </w:r>
            <w:r w:rsidR="00202ABF">
              <w:rPr>
                <w:rFonts w:ascii="Montserrat" w:hAnsi="Montserrat"/>
                <w:sz w:val="23"/>
                <w:szCs w:val="23"/>
              </w:rPr>
              <w:t>I</w:t>
            </w:r>
            <w:r w:rsidR="001C69AB">
              <w:rPr>
                <w:rFonts w:ascii="Montserrat" w:hAnsi="Montserrat"/>
                <w:sz w:val="23"/>
                <w:szCs w:val="23"/>
              </w:rPr>
              <w:t xml:space="preserve"> have </w:t>
            </w:r>
            <w:r w:rsidR="00E24D9F">
              <w:rPr>
                <w:rFonts w:ascii="Montserrat" w:hAnsi="Montserrat"/>
                <w:sz w:val="23"/>
                <w:szCs w:val="23"/>
              </w:rPr>
              <w:t xml:space="preserve">achieved 4 star on C </w:t>
            </w:r>
            <w:proofErr w:type="spellStart"/>
            <w:r w:rsidR="00E24D9F">
              <w:rPr>
                <w:rFonts w:ascii="Montserrat" w:hAnsi="Montserrat"/>
                <w:sz w:val="23"/>
                <w:szCs w:val="23"/>
              </w:rPr>
              <w:t>progamming</w:t>
            </w:r>
            <w:proofErr w:type="spellEnd"/>
            <w:r w:rsidR="00E24D9F">
              <w:rPr>
                <w:rFonts w:ascii="Montserrat" w:hAnsi="Montserrat"/>
                <w:sz w:val="23"/>
                <w:szCs w:val="23"/>
              </w:rPr>
              <w:t xml:space="preserve"> and 3 star on Java programming </w:t>
            </w:r>
            <w:r w:rsidR="00870CA2">
              <w:rPr>
                <w:rFonts w:ascii="Montserrat" w:hAnsi="Montserrat"/>
                <w:sz w:val="23"/>
                <w:szCs w:val="23"/>
              </w:rPr>
              <w:t xml:space="preserve">.                                                </w:t>
            </w:r>
            <w:hyperlink r:id="rId14" w:history="1">
              <w:r w:rsidR="00870CA2" w:rsidRPr="007F5C3B">
                <w:rPr>
                  <w:rStyle w:val="Hyperlink"/>
                  <w:rFonts w:ascii="Montserrat" w:hAnsi="Montserrat"/>
                  <w:b/>
                  <w:bCs/>
                  <w:sz w:val="19"/>
                  <w:szCs w:val="19"/>
                </w:rPr>
                <w:t>[lin</w:t>
              </w:r>
              <w:r w:rsidR="00870CA2" w:rsidRPr="007F5C3B">
                <w:rPr>
                  <w:rStyle w:val="Hyperlink"/>
                  <w:rFonts w:ascii="Montserrat" w:hAnsi="Montserrat"/>
                  <w:b/>
                  <w:bCs/>
                  <w:sz w:val="19"/>
                  <w:szCs w:val="19"/>
                </w:rPr>
                <w:t>k]</w:t>
              </w:r>
            </w:hyperlink>
          </w:p>
        </w:tc>
      </w:tr>
      <w:tr w:rsidR="009841D7" w:rsidRPr="00020BEB" w14:paraId="30F9F956" w14:textId="77777777" w:rsidTr="00D2012F">
        <w:trPr>
          <w:trHeight w:val="2880"/>
        </w:trPr>
        <w:tc>
          <w:tcPr>
            <w:tcW w:w="3240" w:type="dxa"/>
            <w:tcBorders>
              <w:top w:val="single" w:sz="6" w:space="0" w:color="7F7F7F" w:themeColor="text1" w:themeTint="80"/>
            </w:tcBorders>
          </w:tcPr>
          <w:p w14:paraId="7CE86EF8" w14:textId="77777777" w:rsidR="009841D7" w:rsidRPr="00AF13A5" w:rsidRDefault="009841D7" w:rsidP="005262BB">
            <w:pPr>
              <w:pStyle w:val="Subtitle"/>
            </w:pPr>
          </w:p>
          <w:p w14:paraId="28B57E3A" w14:textId="44149E5E" w:rsidR="005262BB" w:rsidRDefault="009653F2" w:rsidP="009653F2">
            <w:pPr>
              <w:pStyle w:val="Subtitle"/>
              <w:rPr>
                <w:sz w:val="26"/>
                <w:szCs w:val="26"/>
              </w:rPr>
            </w:pPr>
            <w:r w:rsidRPr="009653F2">
              <w:rPr>
                <w:sz w:val="26"/>
                <w:szCs w:val="26"/>
              </w:rPr>
              <w:t>TECHNIAL SKILLS</w:t>
            </w:r>
          </w:p>
          <w:p w14:paraId="00D5ED66" w14:textId="77777777" w:rsidR="009653F2" w:rsidRPr="009653F2" w:rsidRDefault="009653F2" w:rsidP="009653F2"/>
          <w:p w14:paraId="55B82F0A" w14:textId="203181CB" w:rsidR="005262BB" w:rsidRPr="008303ED" w:rsidRDefault="009653F2" w:rsidP="009653F2">
            <w:pPr>
              <w:pStyle w:val="Heading3"/>
              <w:numPr>
                <w:ilvl w:val="0"/>
                <w:numId w:val="9"/>
              </w:numPr>
              <w:ind w:left="648"/>
            </w:pPr>
            <w:r w:rsidRPr="009653F2">
              <w:rPr>
                <w:szCs w:val="20"/>
              </w:rPr>
              <w:t>HTML</w:t>
            </w:r>
          </w:p>
          <w:p w14:paraId="15F186C6" w14:textId="4E8D0A4A" w:rsidR="005262BB" w:rsidRPr="008303ED" w:rsidRDefault="009653F2" w:rsidP="009653F2">
            <w:pPr>
              <w:pStyle w:val="Heading3"/>
              <w:numPr>
                <w:ilvl w:val="0"/>
                <w:numId w:val="9"/>
              </w:numPr>
              <w:ind w:left="648"/>
            </w:pPr>
            <w:r>
              <w:t>CSS</w:t>
            </w:r>
          </w:p>
          <w:p w14:paraId="1BF092BD" w14:textId="77777777" w:rsidR="009653F2" w:rsidRDefault="009653F2" w:rsidP="009653F2">
            <w:pPr>
              <w:pStyle w:val="Heading3"/>
              <w:numPr>
                <w:ilvl w:val="0"/>
                <w:numId w:val="9"/>
              </w:numPr>
              <w:ind w:left="648"/>
            </w:pPr>
            <w:r>
              <w:t>REACT.JS</w:t>
            </w:r>
          </w:p>
          <w:p w14:paraId="538E1BCD" w14:textId="31326D1B" w:rsidR="008D488C" w:rsidRDefault="00401C94" w:rsidP="008D488C">
            <w:pPr>
              <w:pStyle w:val="Heading3"/>
              <w:numPr>
                <w:ilvl w:val="0"/>
                <w:numId w:val="9"/>
              </w:numPr>
              <w:ind w:left="648"/>
            </w:pPr>
            <w:r>
              <w:t>SQL/PLSQL</w:t>
            </w:r>
          </w:p>
          <w:p w14:paraId="1F9F8041" w14:textId="5F4B3FA8" w:rsidR="00401C94" w:rsidRPr="00401C94" w:rsidRDefault="002E47A0" w:rsidP="002E47A0">
            <w:pPr>
              <w:pStyle w:val="ListParagraph"/>
              <w:numPr>
                <w:ilvl w:val="0"/>
                <w:numId w:val="9"/>
              </w:numPr>
            </w:pPr>
            <w:r>
              <w:t xml:space="preserve">DSA </w:t>
            </w:r>
          </w:p>
          <w:p w14:paraId="7644BA4F" w14:textId="77777777" w:rsidR="009653F2" w:rsidRDefault="009653F2" w:rsidP="009653F2"/>
          <w:p w14:paraId="5A3C9008" w14:textId="04265923" w:rsidR="009653F2" w:rsidRDefault="009653F2" w:rsidP="009653F2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9653F2">
              <w:rPr>
                <w:rFonts w:ascii="Montserrat" w:hAnsi="Montserrat"/>
                <w:b/>
                <w:bCs/>
                <w:sz w:val="28"/>
                <w:szCs w:val="28"/>
              </w:rPr>
              <w:t>PROGRAMMING</w:t>
            </w:r>
          </w:p>
          <w:p w14:paraId="137872EC" w14:textId="37733D21" w:rsidR="009653F2" w:rsidRPr="009653F2" w:rsidRDefault="009653F2" w:rsidP="009653F2">
            <w:pPr>
              <w:pStyle w:val="ListParagraph"/>
              <w:numPr>
                <w:ilvl w:val="0"/>
                <w:numId w:val="10"/>
              </w:numPr>
              <w:spacing w:before="120"/>
              <w:rPr>
                <w:szCs w:val="20"/>
              </w:rPr>
            </w:pPr>
            <w:r w:rsidRPr="009653F2">
              <w:rPr>
                <w:szCs w:val="20"/>
              </w:rPr>
              <w:t>C</w:t>
            </w:r>
          </w:p>
          <w:p w14:paraId="65D1A9FD" w14:textId="136BFD85" w:rsidR="009653F2" w:rsidRPr="009653F2" w:rsidRDefault="009653F2" w:rsidP="009653F2">
            <w:pPr>
              <w:pStyle w:val="ListParagraph"/>
              <w:numPr>
                <w:ilvl w:val="0"/>
                <w:numId w:val="10"/>
              </w:numPr>
              <w:spacing w:before="100" w:beforeAutospacing="1"/>
              <w:rPr>
                <w:szCs w:val="20"/>
              </w:rPr>
            </w:pPr>
            <w:r w:rsidRPr="009653F2">
              <w:rPr>
                <w:szCs w:val="20"/>
              </w:rPr>
              <w:t>C++</w:t>
            </w:r>
          </w:p>
          <w:p w14:paraId="516BD6E6" w14:textId="77777777" w:rsidR="009653F2" w:rsidRPr="008D488C" w:rsidRDefault="009653F2" w:rsidP="008D488C">
            <w:pPr>
              <w:pStyle w:val="ListParagraph"/>
              <w:numPr>
                <w:ilvl w:val="0"/>
                <w:numId w:val="10"/>
              </w:numPr>
            </w:pPr>
            <w:r w:rsidRPr="009653F2">
              <w:rPr>
                <w:szCs w:val="20"/>
              </w:rPr>
              <w:t>JAVA</w:t>
            </w:r>
          </w:p>
          <w:p w14:paraId="4B4A3C80" w14:textId="3846F0F3" w:rsidR="008D488C" w:rsidRPr="009653F2" w:rsidRDefault="008D488C" w:rsidP="008D488C">
            <w:pPr>
              <w:pStyle w:val="ListParagraph"/>
              <w:numPr>
                <w:ilvl w:val="0"/>
                <w:numId w:val="10"/>
              </w:numPr>
            </w:pPr>
            <w:r>
              <w:rPr>
                <w:szCs w:val="20"/>
              </w:rPr>
              <w:t>JAVASCRIPT</w:t>
            </w:r>
          </w:p>
        </w:tc>
        <w:tc>
          <w:tcPr>
            <w:tcW w:w="180" w:type="dxa"/>
            <w:vMerge/>
          </w:tcPr>
          <w:p w14:paraId="79FFD922" w14:textId="77777777" w:rsidR="009841D7" w:rsidRDefault="009841D7" w:rsidP="00BF435B">
            <w:pPr>
              <w:rPr>
                <w:rFonts w:ascii="Montserrat Medium" w:hAnsi="Montserrat Medium"/>
                <w:spacing w:val="20"/>
                <w:sz w:val="28"/>
                <w:szCs w:val="28"/>
              </w:rPr>
            </w:pPr>
          </w:p>
        </w:tc>
        <w:tc>
          <w:tcPr>
            <w:tcW w:w="7650" w:type="dxa"/>
            <w:gridSpan w:val="2"/>
            <w:vMerge/>
            <w:tcBorders>
              <w:top w:val="single" w:sz="4" w:space="0" w:color="auto"/>
            </w:tcBorders>
          </w:tcPr>
          <w:p w14:paraId="6739D700" w14:textId="77777777" w:rsidR="009841D7" w:rsidRDefault="009841D7" w:rsidP="00A60A68">
            <w:pPr>
              <w:pStyle w:val="Heading1"/>
              <w:spacing w:line="240" w:lineRule="auto"/>
              <w:rPr>
                <w:rFonts w:ascii="Montserrat Medium" w:hAnsi="Montserrat Medium"/>
                <w:caps w:val="0"/>
                <w:color w:val="auto"/>
                <w:sz w:val="28"/>
                <w:szCs w:val="28"/>
              </w:rPr>
            </w:pPr>
          </w:p>
        </w:tc>
      </w:tr>
    </w:tbl>
    <w:p w14:paraId="00DF2606" w14:textId="3261A681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0BC25620" wp14:editId="396EC7F8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B3E16C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69FA38DD" wp14:editId="3F646E9F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0AF498AA" wp14:editId="64916F7F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3A6F4EC0" wp14:editId="5B2D0001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6866018D" wp14:editId="2C565A3C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07D08BBD" wp14:editId="668D8043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A856B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5D7E89CB" wp14:editId="5A790976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5BF5C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706CD01A" wp14:editId="1978664A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48240C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3AF8EDA4" wp14:editId="7AC16E5D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69B3D20E" wp14:editId="328E4F0F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187BC27A" wp14:editId="5EE0757F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6408654C" wp14:editId="3122FE7C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689A7C6" wp14:editId="09F630C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EF16B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B9C73D" wp14:editId="261D488D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D3A9F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1540E8">
      <w:pgSz w:w="12240" w:h="15840" w:code="1"/>
      <w:pgMar w:top="432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7CA7" w14:textId="77777777" w:rsidR="003F44B4" w:rsidRDefault="003F44B4" w:rsidP="00AA35A8">
      <w:pPr>
        <w:spacing w:line="240" w:lineRule="auto"/>
      </w:pPr>
      <w:r>
        <w:separator/>
      </w:r>
    </w:p>
  </w:endnote>
  <w:endnote w:type="continuationSeparator" w:id="0">
    <w:p w14:paraId="3F80547B" w14:textId="77777777" w:rsidR="003F44B4" w:rsidRDefault="003F44B4" w:rsidP="00AA35A8">
      <w:pPr>
        <w:spacing w:line="240" w:lineRule="auto"/>
      </w:pPr>
      <w:r>
        <w:continuationSeparator/>
      </w:r>
    </w:p>
  </w:endnote>
  <w:endnote w:type="continuationNotice" w:id="1">
    <w:p w14:paraId="610AD5CE" w14:textId="77777777" w:rsidR="003F44B4" w:rsidRDefault="003F44B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B110" w14:textId="77777777" w:rsidR="003F44B4" w:rsidRDefault="003F44B4" w:rsidP="00AA35A8">
      <w:pPr>
        <w:spacing w:line="240" w:lineRule="auto"/>
      </w:pPr>
      <w:r>
        <w:separator/>
      </w:r>
    </w:p>
  </w:footnote>
  <w:footnote w:type="continuationSeparator" w:id="0">
    <w:p w14:paraId="7AFEDFF6" w14:textId="77777777" w:rsidR="003F44B4" w:rsidRDefault="003F44B4" w:rsidP="00AA35A8">
      <w:pPr>
        <w:spacing w:line="240" w:lineRule="auto"/>
      </w:pPr>
      <w:r>
        <w:continuationSeparator/>
      </w:r>
    </w:p>
  </w:footnote>
  <w:footnote w:type="continuationNotice" w:id="1">
    <w:p w14:paraId="7DD45521" w14:textId="77777777" w:rsidR="003F44B4" w:rsidRDefault="003F44B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77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7F91"/>
    <w:multiLevelType w:val="hybridMultilevel"/>
    <w:tmpl w:val="67A0C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642BF"/>
    <w:multiLevelType w:val="hybridMultilevel"/>
    <w:tmpl w:val="38B87978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2"/>
  </w:num>
  <w:num w:numId="2" w16cid:durableId="1500120060">
    <w:abstractNumId w:val="9"/>
  </w:num>
  <w:num w:numId="3" w16cid:durableId="1309896801">
    <w:abstractNumId w:val="4"/>
  </w:num>
  <w:num w:numId="4" w16cid:durableId="568153360">
    <w:abstractNumId w:val="5"/>
  </w:num>
  <w:num w:numId="5" w16cid:durableId="2091733010">
    <w:abstractNumId w:val="3"/>
  </w:num>
  <w:num w:numId="6" w16cid:durableId="1283808617">
    <w:abstractNumId w:val="7"/>
  </w:num>
  <w:num w:numId="7" w16cid:durableId="1977686712">
    <w:abstractNumId w:val="0"/>
  </w:num>
  <w:num w:numId="8" w16cid:durableId="2111967752">
    <w:abstractNumId w:val="8"/>
  </w:num>
  <w:num w:numId="9" w16cid:durableId="380247332">
    <w:abstractNumId w:val="6"/>
  </w:num>
  <w:num w:numId="10" w16cid:durableId="1173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7F"/>
    <w:rsid w:val="00001A29"/>
    <w:rsid w:val="0000752A"/>
    <w:rsid w:val="000128D5"/>
    <w:rsid w:val="00016465"/>
    <w:rsid w:val="00020833"/>
    <w:rsid w:val="00020BEB"/>
    <w:rsid w:val="00033263"/>
    <w:rsid w:val="000334C1"/>
    <w:rsid w:val="000350EB"/>
    <w:rsid w:val="00036784"/>
    <w:rsid w:val="00043044"/>
    <w:rsid w:val="00046CF7"/>
    <w:rsid w:val="000873F6"/>
    <w:rsid w:val="00096F05"/>
    <w:rsid w:val="000A74E6"/>
    <w:rsid w:val="000B286F"/>
    <w:rsid w:val="000D134B"/>
    <w:rsid w:val="000D342F"/>
    <w:rsid w:val="000F4065"/>
    <w:rsid w:val="000F792A"/>
    <w:rsid w:val="0010041D"/>
    <w:rsid w:val="00124ED6"/>
    <w:rsid w:val="001441C0"/>
    <w:rsid w:val="001540E8"/>
    <w:rsid w:val="001614F5"/>
    <w:rsid w:val="00167789"/>
    <w:rsid w:val="00194704"/>
    <w:rsid w:val="001B160B"/>
    <w:rsid w:val="001C69AB"/>
    <w:rsid w:val="001D7FE7"/>
    <w:rsid w:val="001E018F"/>
    <w:rsid w:val="00202ABF"/>
    <w:rsid w:val="00203213"/>
    <w:rsid w:val="0021157F"/>
    <w:rsid w:val="0021588A"/>
    <w:rsid w:val="002236D5"/>
    <w:rsid w:val="002303B6"/>
    <w:rsid w:val="00232511"/>
    <w:rsid w:val="00243756"/>
    <w:rsid w:val="0027193E"/>
    <w:rsid w:val="00286072"/>
    <w:rsid w:val="002A5EE5"/>
    <w:rsid w:val="002A7891"/>
    <w:rsid w:val="002C4E0C"/>
    <w:rsid w:val="002E47A0"/>
    <w:rsid w:val="002E7306"/>
    <w:rsid w:val="00331DCE"/>
    <w:rsid w:val="00334FEA"/>
    <w:rsid w:val="003514CA"/>
    <w:rsid w:val="00352A17"/>
    <w:rsid w:val="00380411"/>
    <w:rsid w:val="003877F8"/>
    <w:rsid w:val="00391BEA"/>
    <w:rsid w:val="003B351B"/>
    <w:rsid w:val="003B4AEF"/>
    <w:rsid w:val="003B7F92"/>
    <w:rsid w:val="003D0EF2"/>
    <w:rsid w:val="003F31D0"/>
    <w:rsid w:val="003F44B4"/>
    <w:rsid w:val="004013A2"/>
    <w:rsid w:val="00401C94"/>
    <w:rsid w:val="00415CF3"/>
    <w:rsid w:val="00453A7B"/>
    <w:rsid w:val="004545AB"/>
    <w:rsid w:val="00457ADE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37559"/>
    <w:rsid w:val="005408D2"/>
    <w:rsid w:val="005735C5"/>
    <w:rsid w:val="005E0B89"/>
    <w:rsid w:val="00626B3C"/>
    <w:rsid w:val="006326BF"/>
    <w:rsid w:val="006511D0"/>
    <w:rsid w:val="0069541B"/>
    <w:rsid w:val="006A1E18"/>
    <w:rsid w:val="006A1E7F"/>
    <w:rsid w:val="006A37C0"/>
    <w:rsid w:val="006B1DCE"/>
    <w:rsid w:val="006C7F5A"/>
    <w:rsid w:val="006D4544"/>
    <w:rsid w:val="006E472B"/>
    <w:rsid w:val="0070360A"/>
    <w:rsid w:val="00712812"/>
    <w:rsid w:val="007364E0"/>
    <w:rsid w:val="00746B0A"/>
    <w:rsid w:val="00771FC5"/>
    <w:rsid w:val="00791376"/>
    <w:rsid w:val="00791C5D"/>
    <w:rsid w:val="007B4FF4"/>
    <w:rsid w:val="007C5F1E"/>
    <w:rsid w:val="007D7F15"/>
    <w:rsid w:val="007F5C3B"/>
    <w:rsid w:val="008303ED"/>
    <w:rsid w:val="00831977"/>
    <w:rsid w:val="008377D9"/>
    <w:rsid w:val="00870CA2"/>
    <w:rsid w:val="00871DB8"/>
    <w:rsid w:val="00873CBD"/>
    <w:rsid w:val="00874A02"/>
    <w:rsid w:val="00887E05"/>
    <w:rsid w:val="008A171A"/>
    <w:rsid w:val="008C6FDE"/>
    <w:rsid w:val="008D488C"/>
    <w:rsid w:val="008D5253"/>
    <w:rsid w:val="008F180B"/>
    <w:rsid w:val="008F48B9"/>
    <w:rsid w:val="00900996"/>
    <w:rsid w:val="009049BC"/>
    <w:rsid w:val="009230A7"/>
    <w:rsid w:val="009653F2"/>
    <w:rsid w:val="009841D7"/>
    <w:rsid w:val="009A03CA"/>
    <w:rsid w:val="009B4B3C"/>
    <w:rsid w:val="009D13B2"/>
    <w:rsid w:val="009D646A"/>
    <w:rsid w:val="009F7098"/>
    <w:rsid w:val="00A016B0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108C1"/>
    <w:rsid w:val="00B20F64"/>
    <w:rsid w:val="00B41189"/>
    <w:rsid w:val="00B42685"/>
    <w:rsid w:val="00B43AC6"/>
    <w:rsid w:val="00B619CA"/>
    <w:rsid w:val="00B65B45"/>
    <w:rsid w:val="00B75292"/>
    <w:rsid w:val="00B8453F"/>
    <w:rsid w:val="00B85473"/>
    <w:rsid w:val="00BD6CA1"/>
    <w:rsid w:val="00BE5968"/>
    <w:rsid w:val="00BF3DBB"/>
    <w:rsid w:val="00BF435B"/>
    <w:rsid w:val="00C21FC6"/>
    <w:rsid w:val="00C40944"/>
    <w:rsid w:val="00C60AC5"/>
    <w:rsid w:val="00C62E97"/>
    <w:rsid w:val="00C822BF"/>
    <w:rsid w:val="00CA61BE"/>
    <w:rsid w:val="00CB3E40"/>
    <w:rsid w:val="00CF22B3"/>
    <w:rsid w:val="00D00CD9"/>
    <w:rsid w:val="00D15AAE"/>
    <w:rsid w:val="00D2012F"/>
    <w:rsid w:val="00D22971"/>
    <w:rsid w:val="00D46921"/>
    <w:rsid w:val="00D60B19"/>
    <w:rsid w:val="00D71666"/>
    <w:rsid w:val="00D717A7"/>
    <w:rsid w:val="00D75493"/>
    <w:rsid w:val="00D86385"/>
    <w:rsid w:val="00D922AD"/>
    <w:rsid w:val="00D95726"/>
    <w:rsid w:val="00DA4B7F"/>
    <w:rsid w:val="00DA51A6"/>
    <w:rsid w:val="00DA5A5A"/>
    <w:rsid w:val="00DA7A2E"/>
    <w:rsid w:val="00DB426D"/>
    <w:rsid w:val="00DB472D"/>
    <w:rsid w:val="00DB7568"/>
    <w:rsid w:val="00DE5F88"/>
    <w:rsid w:val="00DF2298"/>
    <w:rsid w:val="00E067BA"/>
    <w:rsid w:val="00E147DE"/>
    <w:rsid w:val="00E24D9F"/>
    <w:rsid w:val="00E360EA"/>
    <w:rsid w:val="00E6561D"/>
    <w:rsid w:val="00E77096"/>
    <w:rsid w:val="00E87E1B"/>
    <w:rsid w:val="00EA4745"/>
    <w:rsid w:val="00EA4C06"/>
    <w:rsid w:val="00EB74E8"/>
    <w:rsid w:val="00EC0F79"/>
    <w:rsid w:val="00EF22EF"/>
    <w:rsid w:val="00F02E99"/>
    <w:rsid w:val="00F30552"/>
    <w:rsid w:val="00F4151A"/>
    <w:rsid w:val="00F419C0"/>
    <w:rsid w:val="00F46BDB"/>
    <w:rsid w:val="00FD56F7"/>
    <w:rsid w:val="00FD73C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B80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5A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Default">
    <w:name w:val="Default"/>
    <w:rsid w:val="006A1E7F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364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41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rtfolio-kritesh.netlify.app/" TargetMode="External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Kriteshjaiswa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kritesh-jaiswal-948409203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ackerrank.com/Kriteshjaiswal01?hr_r=1" TargetMode="Externa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tesh%20jaiswal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3C9E85A50448329C5C69D98361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262F-6007-4B61-ADEB-7864B45D778C}"/>
      </w:docPartPr>
      <w:docPartBody>
        <w:p w:rsidR="00FC51D3" w:rsidRDefault="00000000">
          <w:pPr>
            <w:pStyle w:val="853C9E85A50448329C5C69D98361E6CC"/>
          </w:pPr>
          <w:r w:rsidRPr="001540E8">
            <w:t>Contact</w:t>
          </w:r>
        </w:p>
      </w:docPartBody>
    </w:docPart>
    <w:docPart>
      <w:docPartPr>
        <w:name w:val="371938F66A1D414494461C91E20CF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B6577-3F75-4E2E-8740-642C96C63E22}"/>
      </w:docPartPr>
      <w:docPartBody>
        <w:p w:rsidR="00FC51D3" w:rsidRDefault="00000000">
          <w:pPr>
            <w:pStyle w:val="371938F66A1D414494461C91E20CFF2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3"/>
    <w:rsid w:val="00367721"/>
    <w:rsid w:val="00B8165F"/>
    <w:rsid w:val="00BF6DF8"/>
    <w:rsid w:val="00F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3C9E85A50448329C5C69D98361E6CC">
    <w:name w:val="853C9E85A50448329C5C69D98361E6CC"/>
  </w:style>
  <w:style w:type="paragraph" w:customStyle="1" w:styleId="371938F66A1D414494461C91E20CFF27">
    <w:name w:val="371938F66A1D414494461C91E20CFF27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:lang w:val="en-US" w:eastAsia="en-US"/>
      <w14:ligatures w14:val="none"/>
    </w:rPr>
  </w:style>
  <w:style w:type="character" w:customStyle="1" w:styleId="NotBold">
    <w:name w:val="Not Bold"/>
    <w:uiPriority w:val="1"/>
    <w:qFormat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:lang w:val="en-US" w:eastAsia="en-US"/>
      <w14:ligatures w14:val="none"/>
    </w:rPr>
  </w:style>
  <w:style w:type="paragraph" w:customStyle="1" w:styleId="37C786B628D047468413447CBCE13322">
    <w:name w:val="37C786B628D047468413447CBCE13322"/>
  </w:style>
  <w:style w:type="paragraph" w:customStyle="1" w:styleId="786305AFD6344EE3A41B8CEC41D86D7B">
    <w:name w:val="786305AFD6344EE3A41B8CEC41D86D7B"/>
  </w:style>
  <w:style w:type="paragraph" w:customStyle="1" w:styleId="AE685234683341EBB5C721D5AB3A3452">
    <w:name w:val="AE685234683341EBB5C721D5AB3A3452"/>
  </w:style>
  <w:style w:type="paragraph" w:customStyle="1" w:styleId="61660D77DAD9464C83409983B5B94186">
    <w:name w:val="61660D77DAD9464C83409983B5B94186"/>
  </w:style>
  <w:style w:type="paragraph" w:customStyle="1" w:styleId="E3DC23DBF6E0427B8BD007C3FBFF2331">
    <w:name w:val="E3DC23DBF6E0427B8BD007C3FBFF2331"/>
  </w:style>
  <w:style w:type="paragraph" w:customStyle="1" w:styleId="3E223E44B7104F188B7E2B75E99B327F">
    <w:name w:val="3E223E44B7104F188B7E2B75E99B327F"/>
  </w:style>
  <w:style w:type="paragraph" w:customStyle="1" w:styleId="B44EE313DAEC4BE28DBEB1B64B7F4B10">
    <w:name w:val="B44EE313DAEC4BE28DBEB1B64B7F4B10"/>
  </w:style>
  <w:style w:type="paragraph" w:customStyle="1" w:styleId="B2A9632194DA4E11B5E61971FDDF540B">
    <w:name w:val="B2A9632194DA4E11B5E61971FDDF5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4845F80-240C-4D54-BCBD-25B139E66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2023-07-15T19:29:00Z</dcterms:created>
  <dcterms:modified xsi:type="dcterms:W3CDTF">2023-07-22T09:52:00Z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